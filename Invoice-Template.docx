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000" w:firstRow="0" w:lastRow="0" w:firstColumn="0" w:lastColumn="0" w:noHBand="0" w:noVBand="0"/>
        <w:tblDescription w:val="Layout table"/>
      </w:tblPr>
      <w:tblGrid>
        <w:gridCol w:w="2670"/>
        <w:gridCol w:w="262"/>
        <w:gridCol w:w="4883"/>
        <w:gridCol w:w="2918"/>
      </w:tblGrid>
      <w:tr w:rsidR="002A1801" w:rsidRPr="001C0088" w14:paraId="41A20B09" w14:textId="77777777" w:rsidTr="0026682D">
        <w:trPr>
          <w:trHeight w:val="612"/>
        </w:trPr>
        <w:tc>
          <w:tcPr>
            <w:tcW w:w="2670" w:type="dxa"/>
            <w:vMerge w:val="restart"/>
            <w:shd w:val="clear" w:color="auto" w:fill="333333" w:themeFill="accent1"/>
            <w:vAlign w:val="center"/>
          </w:tcPr>
          <w:p w14:paraId="4547C24C" w14:textId="5F1AEA48" w:rsidR="002A1801" w:rsidRPr="001C0088" w:rsidRDefault="0032173B" w:rsidP="00CB6500">
            <w:pPr>
              <w:spacing w:line="240" w:lineRule="auto"/>
              <w:ind w:left="288" w:right="288"/>
              <w:rPr>
                <w:rFonts w:ascii="Times New Roman" w:hAnsi="Times New Roman"/>
              </w:rPr>
            </w:pPr>
            <w:r w:rsidRPr="001C0088">
              <w:rPr>
                <w:rFonts w:ascii="Times New Roman" w:hAnsi="Times New Roman"/>
                <w:noProof/>
              </w:rPr>
              <w:drawing>
                <wp:inline distT="0" distB="0" distL="0" distR="0" wp14:anchorId="269ABA4D" wp14:editId="4F0EF9A8">
                  <wp:extent cx="1322079" cy="476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829" cy="477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EA91A" w14:textId="77777777" w:rsidR="00AC724B" w:rsidRDefault="00AC724B" w:rsidP="00651B9E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6CF5B8F2" w14:textId="73D7AB2C" w:rsidR="002A1801" w:rsidRPr="00651B9E" w:rsidRDefault="00651B9E" w:rsidP="00651B9E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----------------------------</w:t>
            </w:r>
          </w:p>
          <w:p w14:paraId="417DEDFD" w14:textId="77777777" w:rsidR="00AC724B" w:rsidRDefault="00AC724B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4810ACA5" w14:textId="1A3A1680" w:rsidR="00A626DE" w:rsidRPr="00651B9E" w:rsidRDefault="00651B9E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 w:rsidRPr="00651B9E">
              <w:rPr>
                <w:rFonts w:ascii="Times New Roman" w:hAnsi="Times New Roman"/>
                <w:sz w:val="18"/>
                <w:szCs w:val="20"/>
              </w:rPr>
              <w:t>rotec.media</w:t>
            </w:r>
          </w:p>
          <w:p w14:paraId="3AFA53B8" w14:textId="77777777" w:rsidR="00AC724B" w:rsidRDefault="00AC724B" w:rsidP="00651B9E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42BBFFBF" w14:textId="171FD350" w:rsidR="002A1801" w:rsidRPr="00651B9E" w:rsidRDefault="00651B9E" w:rsidP="00651B9E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----------------------------</w:t>
            </w:r>
          </w:p>
          <w:p w14:paraId="00F311CE" w14:textId="77777777" w:rsidR="00AC724B" w:rsidRDefault="00AC724B" w:rsidP="00C73789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7B976CF2" w14:textId="77777777" w:rsidR="00AC724B" w:rsidRDefault="00651B9E" w:rsidP="00AC724B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 w:rsidRPr="00651B9E">
              <w:rPr>
                <w:rFonts w:ascii="Times New Roman" w:hAnsi="Times New Roman"/>
                <w:sz w:val="18"/>
                <w:szCs w:val="20"/>
              </w:rPr>
              <w:t>94569</w:t>
            </w:r>
          </w:p>
          <w:p w14:paraId="359D65FD" w14:textId="77777777" w:rsidR="00AC724B" w:rsidRDefault="00AC724B" w:rsidP="00AC724B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52F62E04" w14:textId="7B3B8655" w:rsidR="00651B9E" w:rsidRPr="00651B9E" w:rsidRDefault="00651B9E" w:rsidP="00AC724B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 w:rsidRPr="00651B9E">
              <w:rPr>
                <w:rFonts w:ascii="Times New Roman" w:hAnsi="Times New Roman"/>
                <w:sz w:val="18"/>
                <w:szCs w:val="20"/>
              </w:rPr>
              <w:t>Stephansposching</w:t>
            </w:r>
          </w:p>
          <w:p w14:paraId="2975E0AB" w14:textId="77777777" w:rsidR="00AC724B" w:rsidRDefault="00AC724B" w:rsidP="00651B9E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24FF0064" w14:textId="725E5F2B" w:rsidR="00651B9E" w:rsidRDefault="00651B9E" w:rsidP="00651B9E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----------------------------</w:t>
            </w:r>
          </w:p>
          <w:p w14:paraId="66D8BB8A" w14:textId="77777777" w:rsidR="000D1ABC" w:rsidRPr="00651B9E" w:rsidRDefault="000D1ABC" w:rsidP="00651B9E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6F2D5F77" w14:textId="639FA9CA" w:rsidR="00C73789" w:rsidRDefault="000D1ABC" w:rsidP="00C73789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noProof/>
                <w:sz w:val="18"/>
                <w:szCs w:val="20"/>
              </w:rPr>
              <w:drawing>
                <wp:inline distT="0" distB="0" distL="0" distR="0" wp14:anchorId="273C04C4" wp14:editId="4CC17708">
                  <wp:extent cx="213464" cy="285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05" cy="29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AA852" w14:textId="77777777" w:rsidR="00651B9E" w:rsidRPr="00651B9E" w:rsidRDefault="00651B9E" w:rsidP="00C73789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0C2736F1" w14:textId="77777777" w:rsidR="00C73789" w:rsidRPr="00651B9E" w:rsidRDefault="00C73789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 w:rsidRPr="00651B9E">
              <w:rPr>
                <w:rFonts w:ascii="Times New Roman" w:hAnsi="Times New Roman"/>
                <w:sz w:val="18"/>
                <w:szCs w:val="20"/>
              </w:rPr>
              <w:t>0157 37221341</w:t>
            </w:r>
          </w:p>
          <w:p w14:paraId="61A708B1" w14:textId="77777777" w:rsidR="00AC724B" w:rsidRDefault="00AC724B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2E5896CE" w14:textId="2A38D744" w:rsidR="00651B9E" w:rsidRDefault="00651B9E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----------------------------</w:t>
            </w:r>
          </w:p>
          <w:p w14:paraId="32B42DC8" w14:textId="77777777" w:rsidR="00484543" w:rsidRPr="00651B9E" w:rsidRDefault="00484543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6DBACDBE" w14:textId="3A65AB91" w:rsidR="00651B9E" w:rsidRDefault="00D3721B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pict w14:anchorId="4041E11B">
                <v:shape id="Picture 10" o:spid="_x0000_i1026" type="#_x0000_t75" style="width:17.25pt;height:12pt;flip:x;visibility:visible;mso-wrap-style:square">
                  <v:imagedata r:id="rId9" o:title=""/>
                </v:shape>
              </w:pict>
            </w:r>
          </w:p>
          <w:p w14:paraId="31BC40F2" w14:textId="77777777" w:rsidR="002878AC" w:rsidRDefault="002878AC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58C2A003" w14:textId="2660E195" w:rsidR="002A1801" w:rsidRPr="00651B9E" w:rsidRDefault="00C73789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 w:rsidRPr="00651B9E">
              <w:rPr>
                <w:rFonts w:ascii="Times New Roman" w:hAnsi="Times New Roman"/>
                <w:sz w:val="18"/>
                <w:szCs w:val="20"/>
              </w:rPr>
              <w:t>roman@rotec.media</w:t>
            </w:r>
          </w:p>
          <w:p w14:paraId="4A98661B" w14:textId="77777777" w:rsidR="00AC724B" w:rsidRDefault="00AC724B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6B5CE7E9" w14:textId="600568F5" w:rsidR="000D1ABC" w:rsidRDefault="00651B9E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----------------------------</w:t>
            </w:r>
          </w:p>
          <w:p w14:paraId="4229A150" w14:textId="77777777" w:rsidR="000D1ABC" w:rsidRDefault="000D1ABC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166E216C" w14:textId="66E389C8" w:rsidR="000D1ABC" w:rsidRDefault="000D1ABC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noProof/>
                <w:sz w:val="18"/>
                <w:szCs w:val="20"/>
              </w:rPr>
              <w:drawing>
                <wp:inline distT="0" distB="0" distL="0" distR="0" wp14:anchorId="439C4335" wp14:editId="22F4B5AA">
                  <wp:extent cx="263923" cy="21907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79385" cy="23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B513C" w14:textId="77777777" w:rsidR="000D1ABC" w:rsidRDefault="000D1ABC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4ACF752C" w14:textId="4340CCF4" w:rsidR="000D1ABC" w:rsidRDefault="000D1ABC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 w:rsidRPr="00651B9E">
              <w:rPr>
                <w:rFonts w:ascii="Times New Roman" w:hAnsi="Times New Roman"/>
                <w:sz w:val="18"/>
                <w:szCs w:val="20"/>
              </w:rPr>
              <w:t>rotec.media</w:t>
            </w:r>
          </w:p>
          <w:p w14:paraId="20E0FD1E" w14:textId="77777777" w:rsidR="00AC724B" w:rsidRDefault="00AC724B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277C4EB0" w14:textId="5391F140" w:rsidR="000D1ABC" w:rsidRDefault="000D1ABC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----------------------------</w:t>
            </w:r>
          </w:p>
          <w:p w14:paraId="280373C0" w14:textId="77777777" w:rsidR="000D1ABC" w:rsidRPr="00651B9E" w:rsidRDefault="000D1ABC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0C8614CF" w14:textId="59BD209F" w:rsidR="000D1ABC" w:rsidRPr="000D1ABC" w:rsidRDefault="000D1ABC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6CBE740A" w14:textId="61769047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1C89DC52" w14:textId="6FD5F82C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7E9EADA3" w14:textId="28783795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26F9223A" w14:textId="3EA2CF68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4AFC70C9" w14:textId="517FA5A3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29023728" w14:textId="550AC44F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1919EF2E" w14:textId="12F98172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08E79BB4" w14:textId="384CFF17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7CE2DFC2" w14:textId="26AEFD7B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223F0FA8" w14:textId="68486DCE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3DA96681" w14:textId="26CE4792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529C644F" w14:textId="54C11459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0E367885" w14:textId="5ABA4627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37223D14" w14:textId="378E0C39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5F77A605" w14:textId="0C28FA51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1B17A981" w14:textId="75CE768D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0CA70460" w14:textId="7E5F81CE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3103BF1D" w14:textId="77C77800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3A53883E" w14:textId="319E9043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2B1116BC" w14:textId="380A10D0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7533CA3C" w14:textId="5EE2555C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59D149AF" w14:textId="4D04A9B9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46EFEE4E" w14:textId="7D9606D7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7F916482" w14:textId="77777777" w:rsidR="00651B9E" w:rsidRPr="001C0088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sdt>
            <w:sdtPr>
              <w:rPr>
                <w:rFonts w:ascii="Times New Roman" w:hAnsi="Times New Roman"/>
                <w:sz w:val="32"/>
                <w:szCs w:val="32"/>
              </w:rPr>
              <w:alias w:val="Thank you for your business!:"/>
              <w:tag w:val="Thank you for your business!:"/>
              <w:id w:val="-418793167"/>
              <w:placeholder>
                <w:docPart w:val="3E2703E7499246589B2F95AF9B3746CB"/>
              </w:placeholder>
              <w:temporary/>
              <w:showingPlcHdr/>
              <w15:appearance w15:val="hidden"/>
            </w:sdtPr>
            <w:sdtEndPr/>
            <w:sdtContent>
              <w:p w14:paraId="60B0F96F" w14:textId="77777777" w:rsidR="002A1801" w:rsidRPr="001C0088" w:rsidRDefault="004A6178" w:rsidP="00CB6500">
                <w:pPr>
                  <w:spacing w:line="240" w:lineRule="auto"/>
                  <w:ind w:left="288" w:right="288"/>
                  <w:rPr>
                    <w:rFonts w:ascii="Times New Roman" w:hAnsi="Times New Roman"/>
                    <w:sz w:val="32"/>
                    <w:szCs w:val="32"/>
                  </w:rPr>
                </w:pPr>
                <w:r w:rsidRPr="001C0088">
                  <w:rPr>
                    <w:rFonts w:ascii="Times New Roman" w:hAnsi="Times New Roman"/>
                    <w:sz w:val="32"/>
                    <w:szCs w:val="32"/>
                  </w:rPr>
                  <w:t>THANK YOU FOR YOUR BUSINESS!</w:t>
                </w:r>
              </w:p>
            </w:sdtContent>
          </w:sdt>
        </w:tc>
        <w:tc>
          <w:tcPr>
            <w:tcW w:w="262" w:type="dxa"/>
            <w:vMerge w:val="restart"/>
          </w:tcPr>
          <w:p w14:paraId="005E0CF7" w14:textId="77777777" w:rsidR="002A1801" w:rsidRPr="001C0088" w:rsidRDefault="002A1801" w:rsidP="00CB6500">
            <w:pPr>
              <w:spacing w:line="240" w:lineRule="auto"/>
              <w:ind w:left="-144"/>
              <w:jc w:val="both"/>
              <w:rPr>
                <w:rFonts w:ascii="Times New Roman" w:hAnsi="Times New Roman"/>
              </w:rPr>
            </w:pPr>
            <w:r w:rsidRPr="001C0088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13CF4D07" wp14:editId="12CACA2E">
                      <wp:extent cx="116205" cy="1895475"/>
                      <wp:effectExtent l="0" t="0" r="0" b="9525"/>
                      <wp:docPr id="2" name="Rectangle 9" descr="Purple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895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A9BD32" id="Rectangle 9" o:spid="_x0000_s1026" alt="Purple rectangle as side bar" style="width:9.1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" fillcolor="#b70da3 [3205]" stroked="f">
                      <w10:anchorlock/>
                    </v:rect>
                  </w:pict>
                </mc:Fallback>
              </mc:AlternateContent>
            </w:r>
            <w:r w:rsidR="00BC6DF5" w:rsidRPr="001C0088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08BB08E0" wp14:editId="0A503BC4">
                      <wp:extent cx="116205" cy="1152525"/>
                      <wp:effectExtent l="0" t="0" r="0" b="9525"/>
                      <wp:docPr id="5" name="Rectangle 10" descr="Gray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15DDD8" id="Rectangle 10" o:spid="_x0000_s1026" alt="Gray rectangle as side bar" style="width:9.1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" fillcolor="#b2b2b2 [3206]" stroked="f">
                      <w10:anchorlock/>
                    </v:rect>
                  </w:pict>
                </mc:Fallback>
              </mc:AlternateContent>
            </w:r>
            <w:r w:rsidRPr="001C0088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43117F22" wp14:editId="11470648">
                      <wp:extent cx="116205" cy="3400425"/>
                      <wp:effectExtent l="0" t="0" r="0" b="9525"/>
                      <wp:docPr id="1" name="Rectangle 10" descr="Blue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3400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B81B52" id="Rectangle 10" o:spid="_x0000_s1026" alt="Blue rectangle as side bar" style="width:9.15pt;height:2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" fillcolor="#4bacc6 [3208]" stroked="f">
                      <w10:anchorlock/>
                    </v:rect>
                  </w:pict>
                </mc:Fallback>
              </mc:AlternateContent>
            </w:r>
          </w:p>
          <w:p w14:paraId="332419F3" w14:textId="77777777" w:rsidR="002A1801" w:rsidRPr="001C0088" w:rsidRDefault="002A1801" w:rsidP="00CB6500">
            <w:pPr>
              <w:spacing w:line="240" w:lineRule="auto"/>
              <w:ind w:left="-144"/>
              <w:jc w:val="both"/>
              <w:rPr>
                <w:rFonts w:ascii="Times New Roman" w:hAnsi="Times New Roman"/>
              </w:rPr>
            </w:pPr>
            <w:r w:rsidRPr="001C0088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6CC8C435" wp14:editId="6D1C0D1A">
                      <wp:extent cx="116205" cy="2667000"/>
                      <wp:effectExtent l="0" t="0" r="0" b="0"/>
                      <wp:docPr id="4" name="Rectangle 9" descr="Purple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2667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EDD4C1" id="Rectangle 9" o:spid="_x0000_s1026" alt="Purple rectangle as side bar" style="width:9.15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" fillcolor="#b70da3 [3205]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801" w:type="dxa"/>
            <w:gridSpan w:val="2"/>
            <w:vAlign w:val="bottom"/>
          </w:tcPr>
          <w:p w14:paraId="0B045E4B" w14:textId="77777777" w:rsidR="002A1801" w:rsidRPr="001C0088" w:rsidRDefault="00D3721B" w:rsidP="00D56F52">
            <w:pPr>
              <w:pStyle w:val="Heading1"/>
              <w:spacing w:after="240"/>
              <w:jc w:val="center"/>
              <w:rPr>
                <w:rFonts w:ascii="Times New Roman" w:hAnsi="Times New Roman"/>
                <w:b w:val="0"/>
                <w:sz w:val="96"/>
                <w:szCs w:val="96"/>
              </w:rPr>
            </w:pPr>
            <w:sdt>
              <w:sdtPr>
                <w:rPr>
                  <w:rFonts w:ascii="Times New Roman" w:hAnsi="Times New Roman"/>
                  <w:b w:val="0"/>
                  <w:color w:val="333333" w:themeColor="accent1"/>
                  <w:sz w:val="96"/>
                  <w:szCs w:val="96"/>
                </w:rPr>
                <w:alias w:val="Invoice:"/>
                <w:tag w:val="Invoice:"/>
                <w:id w:val="-1666548816"/>
                <w:placeholder>
                  <w:docPart w:val="FCAEF6721E4748C5BC03D80887975F0B"/>
                </w:placeholder>
                <w:temporary/>
                <w:showingPlcHdr/>
                <w15:appearance w15:val="hidden"/>
              </w:sdtPr>
              <w:sdtEndPr/>
              <w:sdtContent>
                <w:r w:rsidR="00BC6DF5" w:rsidRPr="001C0088">
                  <w:rPr>
                    <w:rFonts w:ascii="Times New Roman" w:hAnsi="Times New Roman"/>
                    <w:b w:val="0"/>
                    <w:color w:val="333333" w:themeColor="accent1"/>
                    <w:sz w:val="64"/>
                    <w:szCs w:val="12"/>
                  </w:rPr>
                  <w:t>INVOICE</w:t>
                </w:r>
              </w:sdtContent>
            </w:sdt>
          </w:p>
        </w:tc>
      </w:tr>
      <w:tr w:rsidR="00FA3ABE" w:rsidRPr="001C0088" w14:paraId="697451B4" w14:textId="77777777" w:rsidTr="0049179E">
        <w:trPr>
          <w:gridAfter w:val="1"/>
          <w:wAfter w:w="2918" w:type="dxa"/>
          <w:trHeight w:val="1500"/>
        </w:trPr>
        <w:tc>
          <w:tcPr>
            <w:tcW w:w="2670" w:type="dxa"/>
            <w:vMerge/>
            <w:shd w:val="clear" w:color="auto" w:fill="333333" w:themeFill="accent1"/>
          </w:tcPr>
          <w:p w14:paraId="008E1D0F" w14:textId="77777777" w:rsidR="00FA3ABE" w:rsidRPr="001C0088" w:rsidRDefault="00FA3ABE" w:rsidP="00CB6500">
            <w:pPr>
              <w:spacing w:line="240" w:lineRule="auto"/>
              <w:ind w:left="288"/>
              <w:rPr>
                <w:rFonts w:ascii="Times New Roman" w:hAnsi="Times New Roman"/>
              </w:rPr>
            </w:pPr>
          </w:p>
        </w:tc>
        <w:tc>
          <w:tcPr>
            <w:tcW w:w="262" w:type="dxa"/>
            <w:vMerge/>
          </w:tcPr>
          <w:p w14:paraId="66FD722F" w14:textId="77777777" w:rsidR="00FA3ABE" w:rsidRPr="001C0088" w:rsidRDefault="00FA3ABE" w:rsidP="00CB6500">
            <w:pPr>
              <w:spacing w:line="240" w:lineRule="auto"/>
              <w:ind w:left="1137"/>
              <w:rPr>
                <w:rFonts w:ascii="Times New Roman" w:hAnsi="Times New Roman"/>
              </w:rPr>
            </w:pPr>
          </w:p>
        </w:tc>
        <w:tc>
          <w:tcPr>
            <w:tcW w:w="4883" w:type="dxa"/>
          </w:tcPr>
          <w:p w14:paraId="2287F9E5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3F8F4295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1857ECB8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0CFB5A1F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6B7D1E47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1800E415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688285CC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1247FF28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7E01D1DF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15967BD5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32B1C8E2" w14:textId="26DD5F1C" w:rsidR="00FA3ABE" w:rsidRPr="001C0088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</w:tc>
      </w:tr>
      <w:tr w:rsidR="002A1801" w:rsidRPr="001C0088" w14:paraId="65D1B0B6" w14:textId="77777777" w:rsidTr="004520C4">
        <w:trPr>
          <w:trHeight w:val="1287"/>
        </w:trPr>
        <w:tc>
          <w:tcPr>
            <w:tcW w:w="2670" w:type="dxa"/>
            <w:vMerge/>
            <w:shd w:val="clear" w:color="auto" w:fill="333333" w:themeFill="accent1"/>
            <w:vAlign w:val="center"/>
          </w:tcPr>
          <w:p w14:paraId="2E6F4ACC" w14:textId="77777777" w:rsidR="002A1801" w:rsidRPr="001C0088" w:rsidRDefault="002A1801" w:rsidP="00CB6500">
            <w:pPr>
              <w:spacing w:line="240" w:lineRule="auto"/>
              <w:ind w:left="288"/>
              <w:rPr>
                <w:rFonts w:ascii="Times New Roman" w:hAnsi="Times New Roman"/>
              </w:rPr>
            </w:pPr>
          </w:p>
        </w:tc>
        <w:tc>
          <w:tcPr>
            <w:tcW w:w="262" w:type="dxa"/>
            <w:vMerge/>
          </w:tcPr>
          <w:p w14:paraId="7E9536DE" w14:textId="77777777" w:rsidR="002A1801" w:rsidRPr="001C0088" w:rsidRDefault="002A1801" w:rsidP="00CB6500">
            <w:pPr>
              <w:spacing w:line="240" w:lineRule="auto"/>
              <w:ind w:left="1137"/>
              <w:rPr>
                <w:rFonts w:ascii="Times New Roman" w:hAnsi="Times New Roman"/>
              </w:rPr>
            </w:pPr>
          </w:p>
        </w:tc>
        <w:tc>
          <w:tcPr>
            <w:tcW w:w="7801" w:type="dxa"/>
            <w:gridSpan w:val="2"/>
          </w:tcPr>
          <w:tbl>
            <w:tblPr>
              <w:tblpPr w:leftFromText="180" w:rightFromText="180" w:vertAnchor="text" w:horzAnchor="margin" w:tblpY="-51"/>
              <w:tblOverlap w:val="never"/>
              <w:tblW w:w="0" w:type="auto"/>
              <w:tblLayout w:type="fixed"/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620" w:firstRow="1" w:lastRow="0" w:firstColumn="0" w:lastColumn="0" w:noHBand="1" w:noVBand="1"/>
              <w:tblDescription w:val="Enter Salesperson name, Job title, Shipping Method and Terms, Delivery Date, Payment Terms, and Due Date in this table"/>
            </w:tblPr>
            <w:tblGrid>
              <w:gridCol w:w="1440"/>
              <w:gridCol w:w="746"/>
              <w:gridCol w:w="1944"/>
              <w:gridCol w:w="250"/>
              <w:gridCol w:w="1053"/>
              <w:gridCol w:w="1095"/>
              <w:gridCol w:w="1038"/>
            </w:tblGrid>
            <w:tr w:rsidR="005B2A89" w:rsidRPr="001C0088" w14:paraId="3095D8FA" w14:textId="77777777" w:rsidTr="00FD0C0A">
              <w:trPr>
                <w:cantSplit/>
                <w:trHeight w:val="545"/>
              </w:trPr>
              <w:tc>
                <w:tcPr>
                  <w:tcW w:w="1440" w:type="dxa"/>
                  <w:shd w:val="clear" w:color="auto" w:fill="333333" w:themeFill="accent1"/>
                  <w:vAlign w:val="center"/>
                </w:tcPr>
                <w:p w14:paraId="3D66DCC8" w14:textId="1B0DAAE8" w:rsidR="002A1801" w:rsidRPr="001C0088" w:rsidRDefault="00F3639A" w:rsidP="00F3639A">
                  <w:pPr>
                    <w:pStyle w:val="ColumnHeadings"/>
                    <w:framePr w:hSpace="0" w:wrap="auto" w:vAnchor="margin" w:hAnchor="text" w:yAlign="inline"/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  <w:r w:rsidR="00FD0C0A">
                    <w:rPr>
                      <w:rFonts w:ascii="Times New Roman" w:hAnsi="Times New Roman"/>
                    </w:rPr>
                    <w:t>date</w:t>
                  </w:r>
                </w:p>
              </w:tc>
              <w:tc>
                <w:tcPr>
                  <w:tcW w:w="746" w:type="dxa"/>
                  <w:shd w:val="clear" w:color="auto" w:fill="333333" w:themeFill="accent1"/>
                  <w:vAlign w:val="center"/>
                </w:tcPr>
                <w:p w14:paraId="2E30C17E" w14:textId="0EF92D51" w:rsidR="002A1801" w:rsidRPr="001C0088" w:rsidRDefault="002A1801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944" w:type="dxa"/>
                  <w:shd w:val="clear" w:color="auto" w:fill="333333" w:themeFill="accent1"/>
                  <w:vAlign w:val="center"/>
                </w:tcPr>
                <w:p w14:paraId="1F7BDAA3" w14:textId="7EADA64D" w:rsidR="002A1801" w:rsidRPr="001C0088" w:rsidRDefault="00DA4479" w:rsidP="00F3639A">
                  <w:pPr>
                    <w:pStyle w:val="ColumnHeadings"/>
                    <w:framePr w:hSpace="0" w:wrap="auto" w:vAnchor="margin" w:hAnchor="text" w:yAlign="inline"/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TIME</w:t>
                  </w:r>
                </w:p>
              </w:tc>
              <w:tc>
                <w:tcPr>
                  <w:tcW w:w="250" w:type="dxa"/>
                  <w:shd w:val="clear" w:color="auto" w:fill="333333" w:themeFill="accent1"/>
                  <w:vAlign w:val="center"/>
                </w:tcPr>
                <w:p w14:paraId="6D7F6D36" w14:textId="15FA91F1" w:rsidR="002A1801" w:rsidRPr="001C0088" w:rsidRDefault="002A1801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53" w:type="dxa"/>
                  <w:shd w:val="clear" w:color="auto" w:fill="333333" w:themeFill="accent1"/>
                  <w:vAlign w:val="center"/>
                </w:tcPr>
                <w:p w14:paraId="4C8DB431" w14:textId="1894D448" w:rsidR="002A1801" w:rsidRPr="001C0088" w:rsidRDefault="002A1801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95" w:type="dxa"/>
                  <w:shd w:val="clear" w:color="auto" w:fill="333333" w:themeFill="accent1"/>
                  <w:vAlign w:val="center"/>
                </w:tcPr>
                <w:p w14:paraId="73469423" w14:textId="6174B8ED" w:rsidR="002A1801" w:rsidRPr="001C0088" w:rsidRDefault="002A1801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38" w:type="dxa"/>
                  <w:shd w:val="clear" w:color="auto" w:fill="333333" w:themeFill="accent1"/>
                  <w:vAlign w:val="center"/>
                </w:tcPr>
                <w:p w14:paraId="75AE08D5" w14:textId="47B57FB2" w:rsidR="002A1801" w:rsidRPr="001C0088" w:rsidRDefault="002A1801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</w:p>
              </w:tc>
            </w:tr>
            <w:tr w:rsidR="005B2A89" w:rsidRPr="001C0088" w14:paraId="36946150" w14:textId="77777777" w:rsidTr="00FD0C0A">
              <w:trPr>
                <w:cantSplit/>
                <w:trHeight w:val="407"/>
              </w:trPr>
              <w:tc>
                <w:tcPr>
                  <w:tcW w:w="1440" w:type="dxa"/>
                  <w:shd w:val="clear" w:color="auto" w:fill="auto"/>
                  <w:vAlign w:val="center"/>
                </w:tcPr>
                <w:p w14:paraId="7FB1C390" w14:textId="77777777" w:rsidR="002A1801" w:rsidRPr="001C0088" w:rsidRDefault="002A1801" w:rsidP="00CB6500">
                  <w:pPr>
                    <w:pStyle w:val="Centered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746" w:type="dxa"/>
                  <w:shd w:val="clear" w:color="auto" w:fill="auto"/>
                  <w:vAlign w:val="center"/>
                </w:tcPr>
                <w:p w14:paraId="61A855DC" w14:textId="77777777" w:rsidR="002A1801" w:rsidRPr="001C0088" w:rsidRDefault="002A1801" w:rsidP="00CB6500">
                  <w:pPr>
                    <w:pStyle w:val="Centered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944" w:type="dxa"/>
                  <w:shd w:val="clear" w:color="auto" w:fill="auto"/>
                  <w:vAlign w:val="center"/>
                </w:tcPr>
                <w:p w14:paraId="11F2BE27" w14:textId="77777777" w:rsidR="002A1801" w:rsidRPr="001C0088" w:rsidRDefault="002A1801" w:rsidP="00CB6500">
                  <w:pPr>
                    <w:pStyle w:val="Centered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50" w:type="dxa"/>
                  <w:shd w:val="clear" w:color="auto" w:fill="auto"/>
                  <w:vAlign w:val="center"/>
                </w:tcPr>
                <w:p w14:paraId="2875A0DB" w14:textId="77777777" w:rsidR="002A1801" w:rsidRPr="001C0088" w:rsidRDefault="002A1801" w:rsidP="00CB6500">
                  <w:pPr>
                    <w:pStyle w:val="Centered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14:paraId="43A8BE5C" w14:textId="77777777" w:rsidR="002A1801" w:rsidRPr="001C0088" w:rsidRDefault="002A1801" w:rsidP="00CB6500">
                  <w:pPr>
                    <w:pStyle w:val="Centered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95" w:type="dxa"/>
                  <w:shd w:val="clear" w:color="auto" w:fill="auto"/>
                  <w:vAlign w:val="center"/>
                </w:tcPr>
                <w:p w14:paraId="3B9BB03B" w14:textId="55040A9A" w:rsidR="002A1801" w:rsidRPr="001C0088" w:rsidRDefault="002A1801" w:rsidP="00CB6500">
                  <w:pPr>
                    <w:pStyle w:val="Centered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38" w:type="dxa"/>
                  <w:shd w:val="clear" w:color="auto" w:fill="auto"/>
                  <w:vAlign w:val="center"/>
                </w:tcPr>
                <w:p w14:paraId="5EC494FC" w14:textId="77777777" w:rsidR="002A1801" w:rsidRPr="001C0088" w:rsidRDefault="002A1801" w:rsidP="00CB6500">
                  <w:pPr>
                    <w:pStyle w:val="Centered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756604C3" w14:textId="77777777" w:rsidR="002A1801" w:rsidRPr="001C0088" w:rsidRDefault="002A1801" w:rsidP="00CB6500">
            <w:pPr>
              <w:pStyle w:val="ColumnHeadings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</w:tc>
      </w:tr>
      <w:tr w:rsidR="002A1801" w:rsidRPr="001C0088" w14:paraId="4ACD9F89" w14:textId="77777777" w:rsidTr="0026682D">
        <w:trPr>
          <w:trHeight w:val="9573"/>
        </w:trPr>
        <w:tc>
          <w:tcPr>
            <w:tcW w:w="2670" w:type="dxa"/>
            <w:vMerge/>
            <w:shd w:val="clear" w:color="auto" w:fill="333333" w:themeFill="accent1"/>
          </w:tcPr>
          <w:p w14:paraId="38752A55" w14:textId="77777777" w:rsidR="002A1801" w:rsidRPr="001C0088" w:rsidRDefault="002A1801" w:rsidP="00CB6500">
            <w:pPr>
              <w:spacing w:line="240" w:lineRule="auto"/>
              <w:ind w:left="1137"/>
              <w:rPr>
                <w:rFonts w:ascii="Times New Roman" w:hAnsi="Times New Roman"/>
              </w:rPr>
            </w:pPr>
          </w:p>
        </w:tc>
        <w:tc>
          <w:tcPr>
            <w:tcW w:w="262" w:type="dxa"/>
            <w:vMerge/>
          </w:tcPr>
          <w:p w14:paraId="01E5CE28" w14:textId="77777777" w:rsidR="002A1801" w:rsidRPr="001C0088" w:rsidRDefault="002A1801" w:rsidP="00CB6500">
            <w:pPr>
              <w:spacing w:line="240" w:lineRule="auto"/>
              <w:ind w:left="1137"/>
              <w:rPr>
                <w:rFonts w:ascii="Times New Roman" w:hAnsi="Times New Roman"/>
              </w:rPr>
            </w:pPr>
          </w:p>
        </w:tc>
        <w:tc>
          <w:tcPr>
            <w:tcW w:w="7801" w:type="dxa"/>
            <w:gridSpan w:val="2"/>
          </w:tcPr>
          <w:tbl>
            <w:tblPr>
              <w:tblpPr w:leftFromText="180" w:rightFromText="180" w:vertAnchor="text" w:horzAnchor="margin" w:tblpY="182"/>
              <w:tblOverlap w:val="never"/>
              <w:tblW w:w="7606" w:type="dxa"/>
              <w:tblLayout w:type="fixed"/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20" w:firstRow="1" w:lastRow="0" w:firstColumn="0" w:lastColumn="0" w:noHBand="0" w:noVBand="0"/>
              <w:tblDescription w:val="Enter Quantity, Item number, Description, Unit Price, Discount, and Line Total in table columns, and Total Discount, Subtotal, Sales Tax, and Total at the table-end"/>
            </w:tblPr>
            <w:tblGrid>
              <w:gridCol w:w="898"/>
              <w:gridCol w:w="903"/>
              <w:gridCol w:w="1883"/>
              <w:gridCol w:w="726"/>
              <w:gridCol w:w="990"/>
              <w:gridCol w:w="1170"/>
              <w:gridCol w:w="956"/>
              <w:gridCol w:w="12"/>
              <w:gridCol w:w="68"/>
            </w:tblGrid>
            <w:tr w:rsidR="00357AF0" w:rsidRPr="001C0088" w14:paraId="5EEBC49F" w14:textId="77777777" w:rsidTr="000870D4">
              <w:trPr>
                <w:cantSplit/>
                <w:trHeight w:val="448"/>
              </w:trPr>
              <w:tc>
                <w:tcPr>
                  <w:tcW w:w="898" w:type="dxa"/>
                  <w:shd w:val="clear" w:color="auto" w:fill="333333" w:themeFill="accent1"/>
                  <w:vAlign w:val="center"/>
                </w:tcPr>
                <w:p w14:paraId="68228EC0" w14:textId="0AABE3F1" w:rsidR="002A1801" w:rsidRPr="001C0088" w:rsidRDefault="007725C9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Price</w:t>
                  </w:r>
                </w:p>
              </w:tc>
              <w:tc>
                <w:tcPr>
                  <w:tcW w:w="903" w:type="dxa"/>
                  <w:shd w:val="clear" w:color="auto" w:fill="333333" w:themeFill="accent1"/>
                  <w:vAlign w:val="center"/>
                </w:tcPr>
                <w:p w14:paraId="10CB3AC4" w14:textId="5183F2D2" w:rsidR="002A1801" w:rsidRPr="001C0088" w:rsidRDefault="002A1801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333333" w:themeFill="accent1"/>
                  <w:vAlign w:val="center"/>
                </w:tcPr>
                <w:p w14:paraId="5F9A219B" w14:textId="4FA594E2" w:rsidR="002A1801" w:rsidRPr="001C0088" w:rsidRDefault="00F3639A" w:rsidP="00F3639A">
                  <w:pPr>
                    <w:pStyle w:val="ColumnHeadings"/>
                    <w:framePr w:hSpace="0" w:wrap="auto" w:vAnchor="margin" w:hAnchor="text" w:yAlign="inline"/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</w:t>
                  </w:r>
                  <w:r w:rsidR="007725C9">
                    <w:rPr>
                      <w:rFonts w:ascii="Times New Roman" w:hAnsi="Times New Roman"/>
                    </w:rPr>
                    <w:t>Service</w:t>
                  </w:r>
                </w:p>
              </w:tc>
              <w:tc>
                <w:tcPr>
                  <w:tcW w:w="990" w:type="dxa"/>
                  <w:shd w:val="clear" w:color="auto" w:fill="333333" w:themeFill="accent1"/>
                  <w:vAlign w:val="center"/>
                </w:tcPr>
                <w:p w14:paraId="37081E30" w14:textId="27640BBC" w:rsidR="002A1801" w:rsidRPr="001C0088" w:rsidRDefault="002A1801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333333" w:themeFill="accent1"/>
                  <w:vAlign w:val="center"/>
                </w:tcPr>
                <w:p w14:paraId="4D7AD9F9" w14:textId="60622ECA" w:rsidR="002A1801" w:rsidRPr="001C0088" w:rsidRDefault="002A1801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36" w:type="dxa"/>
                  <w:gridSpan w:val="3"/>
                  <w:shd w:val="clear" w:color="auto" w:fill="333333" w:themeFill="accent1"/>
                  <w:vAlign w:val="center"/>
                </w:tcPr>
                <w:p w14:paraId="7D090AAF" w14:textId="4161A2DB" w:rsidR="002A1801" w:rsidRPr="001C0088" w:rsidRDefault="002A1801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0AD964CE" w14:textId="77777777" w:rsidTr="000870D4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898" w:type="dxa"/>
                  <w:shd w:val="clear" w:color="auto" w:fill="auto"/>
                  <w:vAlign w:val="center"/>
                </w:tcPr>
                <w:p w14:paraId="15E2FB14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03" w:type="dxa"/>
                  <w:shd w:val="clear" w:color="auto" w:fill="auto"/>
                  <w:vAlign w:val="center"/>
                </w:tcPr>
                <w:p w14:paraId="3FC6F6A6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4EF1039D" w14:textId="77777777" w:rsidR="002A1801" w:rsidRPr="001C0088" w:rsidRDefault="002A1801" w:rsidP="008C67D6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F24788D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5317CE3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690C4C4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5E3036C4" w14:textId="77777777" w:rsidTr="000870D4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898" w:type="dxa"/>
                  <w:shd w:val="clear" w:color="auto" w:fill="auto"/>
                  <w:vAlign w:val="center"/>
                </w:tcPr>
                <w:p w14:paraId="50FCDEE5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03" w:type="dxa"/>
                  <w:shd w:val="clear" w:color="auto" w:fill="auto"/>
                  <w:vAlign w:val="center"/>
                </w:tcPr>
                <w:p w14:paraId="0FFFC98A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62E37E82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4C793717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1433C7A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B740D54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308A9F06" w14:textId="77777777" w:rsidTr="000870D4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898" w:type="dxa"/>
                  <w:shd w:val="clear" w:color="auto" w:fill="auto"/>
                  <w:vAlign w:val="center"/>
                </w:tcPr>
                <w:p w14:paraId="7AB1E2BA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03" w:type="dxa"/>
                  <w:shd w:val="clear" w:color="auto" w:fill="auto"/>
                  <w:vAlign w:val="center"/>
                </w:tcPr>
                <w:p w14:paraId="1553FE7F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52570A9A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03EA62F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E7A5D06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74F8413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3875E9EA" w14:textId="77777777" w:rsidTr="000870D4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898" w:type="dxa"/>
                  <w:shd w:val="clear" w:color="auto" w:fill="auto"/>
                  <w:vAlign w:val="center"/>
                </w:tcPr>
                <w:p w14:paraId="51038604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03" w:type="dxa"/>
                  <w:shd w:val="clear" w:color="auto" w:fill="auto"/>
                  <w:vAlign w:val="center"/>
                </w:tcPr>
                <w:p w14:paraId="0F392352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1E0CA86E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6A63ACE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22AEF8B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43460E5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0A3C66F2" w14:textId="77777777" w:rsidTr="000870D4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898" w:type="dxa"/>
                  <w:shd w:val="clear" w:color="auto" w:fill="auto"/>
                  <w:vAlign w:val="center"/>
                </w:tcPr>
                <w:p w14:paraId="1E9B7CBE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03" w:type="dxa"/>
                  <w:shd w:val="clear" w:color="auto" w:fill="auto"/>
                  <w:vAlign w:val="center"/>
                </w:tcPr>
                <w:p w14:paraId="4E0D4A7B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6EEF3922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A6FAF21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99E86D6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31A7B7A1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199F71F4" w14:textId="77777777" w:rsidTr="000870D4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898" w:type="dxa"/>
                  <w:shd w:val="clear" w:color="auto" w:fill="auto"/>
                  <w:vAlign w:val="center"/>
                </w:tcPr>
                <w:p w14:paraId="4A460205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03" w:type="dxa"/>
                  <w:shd w:val="clear" w:color="auto" w:fill="auto"/>
                  <w:vAlign w:val="center"/>
                </w:tcPr>
                <w:p w14:paraId="7AC844D1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7004FF4F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AC35D6F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3E415D0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0257FA9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4FEADE21" w14:textId="77777777" w:rsidTr="000870D4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898" w:type="dxa"/>
                  <w:shd w:val="clear" w:color="auto" w:fill="auto"/>
                  <w:vAlign w:val="center"/>
                </w:tcPr>
                <w:p w14:paraId="14E36546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03" w:type="dxa"/>
                  <w:shd w:val="clear" w:color="auto" w:fill="auto"/>
                  <w:vAlign w:val="center"/>
                </w:tcPr>
                <w:p w14:paraId="72B0FAC7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0A91A805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0E787E2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D54A832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3C53764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0A139D91" w14:textId="77777777" w:rsidTr="000870D4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898" w:type="dxa"/>
                  <w:shd w:val="clear" w:color="auto" w:fill="auto"/>
                  <w:vAlign w:val="center"/>
                </w:tcPr>
                <w:p w14:paraId="005879EC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03" w:type="dxa"/>
                  <w:shd w:val="clear" w:color="auto" w:fill="auto"/>
                  <w:vAlign w:val="center"/>
                </w:tcPr>
                <w:p w14:paraId="5D4A15B8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7E301C84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6C2F907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0D84BCC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4E0AB2D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442500A4" w14:textId="77777777" w:rsidTr="000870D4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898" w:type="dxa"/>
                  <w:shd w:val="clear" w:color="auto" w:fill="auto"/>
                  <w:vAlign w:val="center"/>
                </w:tcPr>
                <w:p w14:paraId="2D906A57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03" w:type="dxa"/>
                  <w:shd w:val="clear" w:color="auto" w:fill="auto"/>
                  <w:vAlign w:val="center"/>
                </w:tcPr>
                <w:p w14:paraId="184C5AF5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444A2A31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C4174B0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6266A71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ACE371C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4AFC16F8" w14:textId="77777777" w:rsidTr="000870D4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898" w:type="dxa"/>
                  <w:shd w:val="clear" w:color="auto" w:fill="auto"/>
                  <w:vAlign w:val="center"/>
                </w:tcPr>
                <w:p w14:paraId="5A967AC1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03" w:type="dxa"/>
                  <w:shd w:val="clear" w:color="auto" w:fill="auto"/>
                  <w:vAlign w:val="center"/>
                </w:tcPr>
                <w:p w14:paraId="59F01C86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6B83156C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ED9BAC9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1DF6FE3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3D41A27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1E1436F4" w14:textId="77777777" w:rsidTr="000870D4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898" w:type="dxa"/>
                  <w:shd w:val="clear" w:color="auto" w:fill="auto"/>
                  <w:vAlign w:val="center"/>
                </w:tcPr>
                <w:p w14:paraId="440A08E7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03" w:type="dxa"/>
                  <w:shd w:val="clear" w:color="auto" w:fill="auto"/>
                  <w:vAlign w:val="center"/>
                </w:tcPr>
                <w:p w14:paraId="50045378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5102FC5B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A98201F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39154923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0A39192" w14:textId="02687FA4" w:rsidR="004520C4" w:rsidRPr="001C0088" w:rsidRDefault="004520C4" w:rsidP="004520C4">
                  <w:pPr>
                    <w:pStyle w:val="Amount"/>
                    <w:jc w:val="left"/>
                    <w:rPr>
                      <w:rFonts w:ascii="Times New Roman" w:hAnsi="Times New Roman"/>
                    </w:rPr>
                  </w:pPr>
                </w:p>
              </w:tc>
            </w:tr>
            <w:tr w:rsidR="004520C4" w:rsidRPr="001C0088" w14:paraId="16FD34EB" w14:textId="77777777" w:rsidTr="000870D4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898" w:type="dxa"/>
                  <w:shd w:val="clear" w:color="auto" w:fill="auto"/>
                  <w:vAlign w:val="center"/>
                </w:tcPr>
                <w:p w14:paraId="74486223" w14:textId="77777777" w:rsidR="004520C4" w:rsidRPr="001C0088" w:rsidRDefault="004520C4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03" w:type="dxa"/>
                  <w:shd w:val="clear" w:color="auto" w:fill="auto"/>
                  <w:vAlign w:val="center"/>
                </w:tcPr>
                <w:p w14:paraId="17E9C656" w14:textId="77777777" w:rsidR="004520C4" w:rsidRPr="001C0088" w:rsidRDefault="004520C4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7E6AA130" w14:textId="77777777" w:rsidR="004520C4" w:rsidRPr="001C0088" w:rsidRDefault="004520C4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BB6A75F" w14:textId="77777777" w:rsidR="004520C4" w:rsidRPr="001C0088" w:rsidRDefault="004520C4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93FC7F3" w14:textId="77777777" w:rsidR="004520C4" w:rsidRPr="001C0088" w:rsidRDefault="004520C4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EE65FFC" w14:textId="77777777" w:rsidR="004520C4" w:rsidRPr="001C0088" w:rsidRDefault="004520C4" w:rsidP="004520C4">
                  <w:pPr>
                    <w:pStyle w:val="Amount"/>
                    <w:jc w:val="lef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7BE0C985" w14:textId="77777777" w:rsidTr="000870D4">
              <w:tblPrEx>
                <w:tblLook w:val="0000" w:firstRow="0" w:lastRow="0" w:firstColumn="0" w:lastColumn="0" w:noHBand="0" w:noVBand="0"/>
              </w:tblPrEx>
              <w:trPr>
                <w:gridAfter w:val="2"/>
                <w:wAfter w:w="80" w:type="dxa"/>
                <w:cantSplit/>
                <w:trHeight w:val="448"/>
              </w:trPr>
              <w:tc>
                <w:tcPr>
                  <w:tcW w:w="3684" w:type="dxa"/>
                  <w:gridSpan w:val="3"/>
                  <w:shd w:val="clear" w:color="auto" w:fill="auto"/>
                  <w:vAlign w:val="center"/>
                </w:tcPr>
                <w:p w14:paraId="088CE8DD" w14:textId="40E3B7FD" w:rsidR="004520C4" w:rsidRPr="001C0088" w:rsidRDefault="004520C4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716" w:type="dxa"/>
                  <w:gridSpan w:val="2"/>
                  <w:shd w:val="clear" w:color="auto" w:fill="auto"/>
                  <w:vAlign w:val="center"/>
                </w:tcPr>
                <w:p w14:paraId="20CE2A6F" w14:textId="48B12A58" w:rsidR="002A1801" w:rsidRPr="001C0088" w:rsidRDefault="002A1801" w:rsidP="00CB6500">
                  <w:pPr>
                    <w:pStyle w:val="Labels"/>
                    <w:spacing w:before="0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03EB2BD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5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05BC6A7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7591579B" w14:textId="77777777" w:rsidTr="000870D4">
              <w:tblPrEx>
                <w:tblLook w:val="0000" w:firstRow="0" w:lastRow="0" w:firstColumn="0" w:lastColumn="0" w:noHBand="0" w:noVBand="0"/>
              </w:tblPrEx>
              <w:trPr>
                <w:gridAfter w:val="2"/>
                <w:wAfter w:w="80" w:type="dxa"/>
                <w:cantSplit/>
                <w:trHeight w:val="448"/>
              </w:trPr>
              <w:tc>
                <w:tcPr>
                  <w:tcW w:w="3684" w:type="dxa"/>
                  <w:gridSpan w:val="3"/>
                  <w:shd w:val="clear" w:color="auto" w:fill="auto"/>
                  <w:vAlign w:val="center"/>
                </w:tcPr>
                <w:p w14:paraId="799FFB7F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86" w:type="dxa"/>
                  <w:gridSpan w:val="3"/>
                  <w:shd w:val="clear" w:color="auto" w:fill="auto"/>
                  <w:vAlign w:val="center"/>
                </w:tcPr>
                <w:p w14:paraId="09802942" w14:textId="61E41AE0" w:rsidR="002A1801" w:rsidRPr="001C0088" w:rsidRDefault="002A1801" w:rsidP="00CB6500">
                  <w:pPr>
                    <w:pStyle w:val="Labels"/>
                    <w:spacing w:before="0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5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4BB6EAB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2DF1AF81" w14:textId="77777777" w:rsidTr="000870D4">
              <w:tblPrEx>
                <w:tblLook w:val="0000" w:firstRow="0" w:lastRow="0" w:firstColumn="0" w:lastColumn="0" w:noHBand="0" w:noVBand="0"/>
              </w:tblPrEx>
              <w:trPr>
                <w:gridAfter w:val="2"/>
                <w:wAfter w:w="80" w:type="dxa"/>
                <w:cantSplit/>
                <w:trHeight w:val="448"/>
              </w:trPr>
              <w:tc>
                <w:tcPr>
                  <w:tcW w:w="3684" w:type="dxa"/>
                  <w:gridSpan w:val="3"/>
                  <w:shd w:val="clear" w:color="auto" w:fill="auto"/>
                  <w:vAlign w:val="center"/>
                </w:tcPr>
                <w:p w14:paraId="63DACC11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86" w:type="dxa"/>
                  <w:gridSpan w:val="3"/>
                  <w:shd w:val="clear" w:color="auto" w:fill="auto"/>
                  <w:vAlign w:val="center"/>
                </w:tcPr>
                <w:p w14:paraId="5BD3A4A1" w14:textId="6D13FE5E" w:rsidR="002A1801" w:rsidRPr="001C0088" w:rsidRDefault="002A1801" w:rsidP="00CB6500">
                  <w:pPr>
                    <w:pStyle w:val="Labels"/>
                    <w:spacing w:before="0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5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15FA960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58A4C1FF" w14:textId="77777777" w:rsidTr="000870D4">
              <w:tblPrEx>
                <w:tblLook w:val="0000" w:firstRow="0" w:lastRow="0" w:firstColumn="0" w:lastColumn="0" w:noHBand="0" w:noVBand="0"/>
              </w:tblPrEx>
              <w:trPr>
                <w:gridAfter w:val="2"/>
                <w:wAfter w:w="80" w:type="dxa"/>
                <w:cantSplit/>
                <w:trHeight w:val="448"/>
              </w:trPr>
              <w:tc>
                <w:tcPr>
                  <w:tcW w:w="3684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2BE6A35C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86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4A15BC70" w14:textId="03DDE3D6" w:rsidR="002A1801" w:rsidRPr="001C0088" w:rsidRDefault="002A1801" w:rsidP="00CB6500">
                  <w:pPr>
                    <w:pStyle w:val="Labels"/>
                    <w:spacing w:before="0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56" w:type="dxa"/>
                  <w:shd w:val="clear" w:color="auto" w:fill="F2F2F2" w:themeFill="background1" w:themeFillShade="F2"/>
                  <w:tcMar>
                    <w:left w:w="216" w:type="dxa"/>
                    <w:right w:w="216" w:type="dxa"/>
                  </w:tcMar>
                  <w:vAlign w:val="center"/>
                </w:tcPr>
                <w:p w14:paraId="3EEB017C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43B32635" w14:textId="77777777" w:rsidR="002A1801" w:rsidRPr="001C0088" w:rsidRDefault="002A1801" w:rsidP="00CB6500">
            <w:pPr>
              <w:pStyle w:val="ColumnHeadings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</w:tc>
      </w:tr>
    </w:tbl>
    <w:p w14:paraId="4D6E3445" w14:textId="77777777" w:rsidR="00E25AEB" w:rsidRPr="001C0088" w:rsidRDefault="00E25AEB" w:rsidP="004520C4">
      <w:pPr>
        <w:tabs>
          <w:tab w:val="left" w:pos="2655"/>
        </w:tabs>
        <w:rPr>
          <w:rFonts w:ascii="Times New Roman" w:hAnsi="Times New Roman"/>
          <w:sz w:val="14"/>
          <w:szCs w:val="16"/>
        </w:rPr>
      </w:pPr>
    </w:p>
    <w:sectPr w:rsidR="00E25AEB" w:rsidRPr="001C0088" w:rsidSect="002A18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D7828" w14:textId="77777777" w:rsidR="00D3721B" w:rsidRDefault="00D3721B">
      <w:r>
        <w:separator/>
      </w:r>
    </w:p>
  </w:endnote>
  <w:endnote w:type="continuationSeparator" w:id="0">
    <w:p w14:paraId="311C96C2" w14:textId="77777777" w:rsidR="00D3721B" w:rsidRDefault="00D3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4875A" w14:textId="77777777" w:rsidR="00091DBF" w:rsidRDefault="00091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DB5C7" w14:textId="77777777" w:rsidR="00091DBF" w:rsidRDefault="00091D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5F6FF" w14:textId="77777777" w:rsidR="00091DBF" w:rsidRDefault="00091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B6C1A" w14:textId="77777777" w:rsidR="00D3721B" w:rsidRDefault="00D3721B">
      <w:r>
        <w:separator/>
      </w:r>
    </w:p>
  </w:footnote>
  <w:footnote w:type="continuationSeparator" w:id="0">
    <w:p w14:paraId="5A913DDD" w14:textId="77777777" w:rsidR="00D3721B" w:rsidRDefault="00D37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D2062" w14:textId="77777777" w:rsidR="00091DBF" w:rsidRDefault="00091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AA1C6" w14:textId="77777777" w:rsidR="00091DBF" w:rsidRDefault="00091D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87CD1" w14:textId="77777777" w:rsidR="00091DBF" w:rsidRDefault="00091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8pt;height:12.75pt;flip:x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64348E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3ADD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6038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CE44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D84C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3274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347D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58F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9E0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5A7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3B"/>
    <w:rsid w:val="00002021"/>
    <w:rsid w:val="00010B1C"/>
    <w:rsid w:val="00012C15"/>
    <w:rsid w:val="00012DA5"/>
    <w:rsid w:val="00017A97"/>
    <w:rsid w:val="000403E8"/>
    <w:rsid w:val="000417F9"/>
    <w:rsid w:val="00043699"/>
    <w:rsid w:val="00047BD9"/>
    <w:rsid w:val="00056E24"/>
    <w:rsid w:val="000870D4"/>
    <w:rsid w:val="00091DBF"/>
    <w:rsid w:val="000950A2"/>
    <w:rsid w:val="000A72A8"/>
    <w:rsid w:val="000C60AF"/>
    <w:rsid w:val="000D1ABC"/>
    <w:rsid w:val="000E592C"/>
    <w:rsid w:val="001055DF"/>
    <w:rsid w:val="0015744F"/>
    <w:rsid w:val="001724F6"/>
    <w:rsid w:val="001973B1"/>
    <w:rsid w:val="001B5462"/>
    <w:rsid w:val="001B5F25"/>
    <w:rsid w:val="001C0088"/>
    <w:rsid w:val="001D2A7C"/>
    <w:rsid w:val="001D6696"/>
    <w:rsid w:val="001E3C2E"/>
    <w:rsid w:val="001F1EA7"/>
    <w:rsid w:val="0020532B"/>
    <w:rsid w:val="00205DD6"/>
    <w:rsid w:val="00206B1B"/>
    <w:rsid w:val="00207555"/>
    <w:rsid w:val="0021009B"/>
    <w:rsid w:val="00213FAA"/>
    <w:rsid w:val="00246484"/>
    <w:rsid w:val="00251C32"/>
    <w:rsid w:val="0026682D"/>
    <w:rsid w:val="002878AC"/>
    <w:rsid w:val="002923B0"/>
    <w:rsid w:val="00296F2F"/>
    <w:rsid w:val="002A1801"/>
    <w:rsid w:val="0032173B"/>
    <w:rsid w:val="00326411"/>
    <w:rsid w:val="00341D54"/>
    <w:rsid w:val="003465E2"/>
    <w:rsid w:val="0035295E"/>
    <w:rsid w:val="00357AF0"/>
    <w:rsid w:val="00360D3D"/>
    <w:rsid w:val="003756B5"/>
    <w:rsid w:val="00387E68"/>
    <w:rsid w:val="003B6DA4"/>
    <w:rsid w:val="003B7E00"/>
    <w:rsid w:val="003D6485"/>
    <w:rsid w:val="003E3D7F"/>
    <w:rsid w:val="003E428C"/>
    <w:rsid w:val="003F03CA"/>
    <w:rsid w:val="00413CC1"/>
    <w:rsid w:val="00416A5B"/>
    <w:rsid w:val="00436B94"/>
    <w:rsid w:val="004520C4"/>
    <w:rsid w:val="004526C5"/>
    <w:rsid w:val="00473FA7"/>
    <w:rsid w:val="004776DC"/>
    <w:rsid w:val="004801EC"/>
    <w:rsid w:val="00484543"/>
    <w:rsid w:val="0049179E"/>
    <w:rsid w:val="004A6178"/>
    <w:rsid w:val="004D4988"/>
    <w:rsid w:val="004D5245"/>
    <w:rsid w:val="004D6D3B"/>
    <w:rsid w:val="004E0B33"/>
    <w:rsid w:val="004E3995"/>
    <w:rsid w:val="0052253F"/>
    <w:rsid w:val="00522EAB"/>
    <w:rsid w:val="00531C77"/>
    <w:rsid w:val="005404D4"/>
    <w:rsid w:val="00551108"/>
    <w:rsid w:val="00552F77"/>
    <w:rsid w:val="005603C7"/>
    <w:rsid w:val="0058338F"/>
    <w:rsid w:val="00584C74"/>
    <w:rsid w:val="00584EBA"/>
    <w:rsid w:val="005A146F"/>
    <w:rsid w:val="005A6D66"/>
    <w:rsid w:val="005B2A89"/>
    <w:rsid w:val="005B7ABD"/>
    <w:rsid w:val="0061045D"/>
    <w:rsid w:val="006171BA"/>
    <w:rsid w:val="00640AAC"/>
    <w:rsid w:val="00643989"/>
    <w:rsid w:val="00647F33"/>
    <w:rsid w:val="00651B9E"/>
    <w:rsid w:val="0065596D"/>
    <w:rsid w:val="00660A26"/>
    <w:rsid w:val="006B1869"/>
    <w:rsid w:val="006C4528"/>
    <w:rsid w:val="006C6182"/>
    <w:rsid w:val="006D2782"/>
    <w:rsid w:val="006D3492"/>
    <w:rsid w:val="006E0B2F"/>
    <w:rsid w:val="006F21A0"/>
    <w:rsid w:val="00703C78"/>
    <w:rsid w:val="007163C7"/>
    <w:rsid w:val="00723603"/>
    <w:rsid w:val="0073356A"/>
    <w:rsid w:val="0074437D"/>
    <w:rsid w:val="00747CF3"/>
    <w:rsid w:val="00751F2C"/>
    <w:rsid w:val="00763353"/>
    <w:rsid w:val="0076558B"/>
    <w:rsid w:val="00770B0B"/>
    <w:rsid w:val="007725C9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24635"/>
    <w:rsid w:val="0083224D"/>
    <w:rsid w:val="00860139"/>
    <w:rsid w:val="00897D19"/>
    <w:rsid w:val="008A1909"/>
    <w:rsid w:val="008A3C48"/>
    <w:rsid w:val="008B53B2"/>
    <w:rsid w:val="008B549F"/>
    <w:rsid w:val="008C1DFD"/>
    <w:rsid w:val="008C67D6"/>
    <w:rsid w:val="008D0C02"/>
    <w:rsid w:val="008D63CA"/>
    <w:rsid w:val="008E6D99"/>
    <w:rsid w:val="008F7829"/>
    <w:rsid w:val="00904F13"/>
    <w:rsid w:val="00923ED7"/>
    <w:rsid w:val="0093568C"/>
    <w:rsid w:val="009463E1"/>
    <w:rsid w:val="009520ED"/>
    <w:rsid w:val="00966790"/>
    <w:rsid w:val="0098251A"/>
    <w:rsid w:val="009A1F18"/>
    <w:rsid w:val="009A6AF5"/>
    <w:rsid w:val="009C5836"/>
    <w:rsid w:val="009E6065"/>
    <w:rsid w:val="009E7724"/>
    <w:rsid w:val="00A01966"/>
    <w:rsid w:val="00A10B6B"/>
    <w:rsid w:val="00A11DBF"/>
    <w:rsid w:val="00A37015"/>
    <w:rsid w:val="00A40812"/>
    <w:rsid w:val="00A4752F"/>
    <w:rsid w:val="00A626DE"/>
    <w:rsid w:val="00A62877"/>
    <w:rsid w:val="00A64B88"/>
    <w:rsid w:val="00A67B29"/>
    <w:rsid w:val="00A71F71"/>
    <w:rsid w:val="00A73FA5"/>
    <w:rsid w:val="00A8511C"/>
    <w:rsid w:val="00AB03C9"/>
    <w:rsid w:val="00AC724B"/>
    <w:rsid w:val="00AE28ED"/>
    <w:rsid w:val="00B42A22"/>
    <w:rsid w:val="00B530A0"/>
    <w:rsid w:val="00B5478E"/>
    <w:rsid w:val="00B7167B"/>
    <w:rsid w:val="00B764B8"/>
    <w:rsid w:val="00B929D8"/>
    <w:rsid w:val="00BA71B8"/>
    <w:rsid w:val="00BA7FA7"/>
    <w:rsid w:val="00BB4DAA"/>
    <w:rsid w:val="00BB763E"/>
    <w:rsid w:val="00BC6DF5"/>
    <w:rsid w:val="00BD0D4F"/>
    <w:rsid w:val="00BD480B"/>
    <w:rsid w:val="00BD7A44"/>
    <w:rsid w:val="00BE240E"/>
    <w:rsid w:val="00C22B70"/>
    <w:rsid w:val="00C276BE"/>
    <w:rsid w:val="00C32AE1"/>
    <w:rsid w:val="00C379F1"/>
    <w:rsid w:val="00C420BD"/>
    <w:rsid w:val="00C43BE7"/>
    <w:rsid w:val="00C52E4D"/>
    <w:rsid w:val="00C60CDF"/>
    <w:rsid w:val="00C66691"/>
    <w:rsid w:val="00C66AD0"/>
    <w:rsid w:val="00C73789"/>
    <w:rsid w:val="00C74974"/>
    <w:rsid w:val="00C77969"/>
    <w:rsid w:val="00C8685D"/>
    <w:rsid w:val="00CA1CFC"/>
    <w:rsid w:val="00CB4CBD"/>
    <w:rsid w:val="00CB6500"/>
    <w:rsid w:val="00CD6F06"/>
    <w:rsid w:val="00CF01AF"/>
    <w:rsid w:val="00CF3C05"/>
    <w:rsid w:val="00D162F2"/>
    <w:rsid w:val="00D33CEA"/>
    <w:rsid w:val="00D3721B"/>
    <w:rsid w:val="00D4146A"/>
    <w:rsid w:val="00D45E69"/>
    <w:rsid w:val="00D56F52"/>
    <w:rsid w:val="00D7042E"/>
    <w:rsid w:val="00D76A11"/>
    <w:rsid w:val="00D80CA9"/>
    <w:rsid w:val="00DA4479"/>
    <w:rsid w:val="00DC1152"/>
    <w:rsid w:val="00DE09CB"/>
    <w:rsid w:val="00DF7693"/>
    <w:rsid w:val="00E028C9"/>
    <w:rsid w:val="00E25AEB"/>
    <w:rsid w:val="00E27198"/>
    <w:rsid w:val="00E30C3F"/>
    <w:rsid w:val="00E358C1"/>
    <w:rsid w:val="00E371FA"/>
    <w:rsid w:val="00E42426"/>
    <w:rsid w:val="00E6107D"/>
    <w:rsid w:val="00E9258D"/>
    <w:rsid w:val="00E9764B"/>
    <w:rsid w:val="00ED6D9F"/>
    <w:rsid w:val="00EE1154"/>
    <w:rsid w:val="00EF58B4"/>
    <w:rsid w:val="00F1292B"/>
    <w:rsid w:val="00F3639A"/>
    <w:rsid w:val="00F52042"/>
    <w:rsid w:val="00F64BE0"/>
    <w:rsid w:val="00F667B2"/>
    <w:rsid w:val="00F6699E"/>
    <w:rsid w:val="00F70E38"/>
    <w:rsid w:val="00F74E25"/>
    <w:rsid w:val="00FA3ABE"/>
    <w:rsid w:val="00FB1848"/>
    <w:rsid w:val="00FC643D"/>
    <w:rsid w:val="00FD0114"/>
    <w:rsid w:val="00FD0C0A"/>
    <w:rsid w:val="00FD0E4D"/>
    <w:rsid w:val="00FF1EC8"/>
    <w:rsid w:val="00FF2E48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03EBCB53"/>
  <w15:docId w15:val="{FD28C03F-4BF6-45E5-A862-7FFA488C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1AB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1973B1"/>
    <w:pPr>
      <w:spacing w:line="240" w:lineRule="auto"/>
      <w:jc w:val="right"/>
      <w:outlineLvl w:val="0"/>
    </w:pPr>
    <w:rPr>
      <w:rFonts w:asciiTheme="majorHAnsi" w:hAnsiTheme="majorHAnsi"/>
      <w:b/>
      <w:color w:val="26262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1973B1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65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6262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B65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6262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B650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9191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B65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91919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B650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5B0651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B650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984806" w:themeColor="accent6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73B1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1973B1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584C7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1973B1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2A1801"/>
    <w:pPr>
      <w:framePr w:hSpace="180" w:wrap="around" w:vAnchor="text" w:hAnchor="margin" w:y="75"/>
      <w:spacing w:line="240" w:lineRule="auto"/>
      <w:jc w:val="center"/>
    </w:pPr>
    <w:rPr>
      <w:rFonts w:asciiTheme="majorHAnsi" w:hAnsiTheme="majorHAnsi"/>
      <w:b/>
      <w:caps/>
      <w:color w:val="FFFFFF" w:themeColor="background1"/>
      <w:sz w:val="16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unhideWhenUsed/>
    <w:qFormat/>
    <w:rsid w:val="001973B1"/>
    <w:pPr>
      <w:spacing w:before="1300" w:after="60"/>
      <w:jc w:val="center"/>
    </w:pPr>
    <w:rPr>
      <w:szCs w:val="20"/>
    </w:rPr>
  </w:style>
  <w:style w:type="paragraph" w:styleId="Header">
    <w:name w:val="header"/>
    <w:basedOn w:val="Normal"/>
    <w:link w:val="HeaderChar"/>
    <w:unhideWhenUsed/>
    <w:rsid w:val="00D162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162F2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nhideWhenUsed/>
    <w:rsid w:val="00D162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162F2"/>
    <w:rPr>
      <w:rFonts w:asciiTheme="minorHAnsi" w:hAnsiTheme="minorHAnsi"/>
      <w:spacing w:val="4"/>
      <w:sz w:val="17"/>
      <w:szCs w:val="18"/>
    </w:rPr>
  </w:style>
  <w:style w:type="paragraph" w:customStyle="1" w:styleId="ContactInfo">
    <w:name w:val="Contact Info"/>
    <w:basedOn w:val="Normal"/>
    <w:link w:val="ContactInfoChar"/>
    <w:qFormat/>
    <w:rsid w:val="005B2A89"/>
    <w:pPr>
      <w:framePr w:hSpace="180" w:wrap="around" w:vAnchor="text" w:hAnchor="margin" w:y="75"/>
      <w:spacing w:line="276" w:lineRule="auto"/>
    </w:pPr>
    <w:rPr>
      <w:rFonts w:ascii="Microsoft Office Preview Font" w:hAnsi="Microsoft Office Preview Font"/>
      <w:sz w:val="18"/>
    </w:rPr>
  </w:style>
  <w:style w:type="character" w:customStyle="1" w:styleId="ContactInfoChar">
    <w:name w:val="Contact Info Char"/>
    <w:basedOn w:val="DefaultParagraphFont"/>
    <w:link w:val="ContactInfo"/>
    <w:rsid w:val="005B2A89"/>
    <w:rPr>
      <w:rFonts w:ascii="Microsoft Office Preview Font" w:hAnsi="Microsoft Office Preview Font"/>
      <w:spacing w:val="4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6DF5"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qFormat/>
    <w:rsid w:val="00CB6500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CB6500"/>
    <w:pPr>
      <w:spacing w:after="200" w:line="240" w:lineRule="auto"/>
    </w:pPr>
    <w:rPr>
      <w:i/>
      <w:iCs/>
      <w:color w:val="1F497D" w:themeColor="text2"/>
      <w:sz w:val="18"/>
    </w:rPr>
  </w:style>
  <w:style w:type="character" w:styleId="Emphasis">
    <w:name w:val="Emphasis"/>
    <w:basedOn w:val="DefaultParagraphFont"/>
    <w:semiHidden/>
    <w:unhideWhenUsed/>
    <w:qFormat/>
    <w:rsid w:val="00CB6500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CB6500"/>
    <w:rPr>
      <w:rFonts w:asciiTheme="majorHAnsi" w:eastAsiaTheme="majorEastAsia" w:hAnsiTheme="majorHAnsi" w:cstheme="majorBidi"/>
      <w:i/>
      <w:iCs/>
      <w:color w:val="262626" w:themeColor="accent1" w:themeShade="BF"/>
      <w:spacing w:val="4"/>
      <w:sz w:val="17"/>
      <w:szCs w:val="18"/>
    </w:rPr>
  </w:style>
  <w:style w:type="character" w:customStyle="1" w:styleId="Heading5Char">
    <w:name w:val="Heading 5 Char"/>
    <w:basedOn w:val="DefaultParagraphFont"/>
    <w:link w:val="Heading5"/>
    <w:semiHidden/>
    <w:rsid w:val="00CB6500"/>
    <w:rPr>
      <w:rFonts w:asciiTheme="majorHAnsi" w:eastAsiaTheme="majorEastAsia" w:hAnsiTheme="majorHAnsi" w:cstheme="majorBidi"/>
      <w:color w:val="262626" w:themeColor="accent1" w:themeShade="BF"/>
      <w:spacing w:val="4"/>
      <w:sz w:val="17"/>
      <w:szCs w:val="18"/>
    </w:rPr>
  </w:style>
  <w:style w:type="character" w:customStyle="1" w:styleId="Heading6Char">
    <w:name w:val="Heading 6 Char"/>
    <w:basedOn w:val="DefaultParagraphFont"/>
    <w:link w:val="Heading6"/>
    <w:semiHidden/>
    <w:rsid w:val="00CB6500"/>
    <w:rPr>
      <w:rFonts w:asciiTheme="majorHAnsi" w:eastAsiaTheme="majorEastAsia" w:hAnsiTheme="majorHAnsi" w:cstheme="majorBidi"/>
      <w:color w:val="191919" w:themeColor="accent1" w:themeShade="7F"/>
      <w:spacing w:val="4"/>
      <w:sz w:val="17"/>
      <w:szCs w:val="18"/>
    </w:rPr>
  </w:style>
  <w:style w:type="character" w:customStyle="1" w:styleId="Heading7Char">
    <w:name w:val="Heading 7 Char"/>
    <w:basedOn w:val="DefaultParagraphFont"/>
    <w:link w:val="Heading7"/>
    <w:semiHidden/>
    <w:rsid w:val="00CB6500"/>
    <w:rPr>
      <w:rFonts w:asciiTheme="majorHAnsi" w:eastAsiaTheme="majorEastAsia" w:hAnsiTheme="majorHAnsi" w:cstheme="majorBidi"/>
      <w:i/>
      <w:iCs/>
      <w:color w:val="191919" w:themeColor="accent1" w:themeShade="7F"/>
      <w:spacing w:val="4"/>
      <w:sz w:val="17"/>
      <w:szCs w:val="18"/>
    </w:rPr>
  </w:style>
  <w:style w:type="character" w:customStyle="1" w:styleId="Heading8Char">
    <w:name w:val="Heading 8 Char"/>
    <w:basedOn w:val="DefaultParagraphFont"/>
    <w:link w:val="Heading8"/>
    <w:semiHidden/>
    <w:rsid w:val="00CB6500"/>
    <w:rPr>
      <w:rFonts w:asciiTheme="majorHAnsi" w:eastAsiaTheme="majorEastAsia" w:hAnsiTheme="majorHAnsi" w:cstheme="majorBidi"/>
      <w:color w:val="5B0651" w:themeColor="accent2" w:themeShade="80"/>
      <w:spacing w:val="4"/>
      <w:sz w:val="17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CB6500"/>
    <w:rPr>
      <w:rFonts w:asciiTheme="majorHAnsi" w:eastAsiaTheme="majorEastAsia" w:hAnsiTheme="majorHAnsi" w:cstheme="majorBidi"/>
      <w:i/>
      <w:iCs/>
      <w:color w:val="984806" w:themeColor="accent6" w:themeShade="80"/>
      <w:spacing w:val="4"/>
      <w:sz w:val="17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B6500"/>
    <w:rPr>
      <w:i/>
      <w:iCs/>
      <w:color w:val="33333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B6500"/>
    <w:pPr>
      <w:pBdr>
        <w:top w:val="single" w:sz="4" w:space="10" w:color="333333" w:themeColor="accent1"/>
        <w:bottom w:val="single" w:sz="4" w:space="10" w:color="333333" w:themeColor="accent1"/>
      </w:pBdr>
      <w:spacing w:before="360" w:after="360"/>
      <w:ind w:left="864" w:right="864"/>
      <w:jc w:val="center"/>
    </w:pPr>
    <w:rPr>
      <w:i/>
      <w:iCs/>
      <w:color w:val="33333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B6500"/>
    <w:rPr>
      <w:rFonts w:asciiTheme="minorHAnsi" w:hAnsiTheme="minorHAnsi"/>
      <w:i/>
      <w:iCs/>
      <w:color w:val="333333" w:themeColor="accent1"/>
      <w:spacing w:val="4"/>
      <w:sz w:val="17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B6500"/>
    <w:rPr>
      <w:b/>
      <w:bCs/>
      <w:smallCaps/>
      <w:color w:val="333333" w:themeColor="accent1"/>
      <w:spacing w:val="5"/>
    </w:rPr>
  </w:style>
  <w:style w:type="paragraph" w:styleId="ListParagraph">
    <w:name w:val="List Paragraph"/>
    <w:basedOn w:val="Normal"/>
    <w:uiPriority w:val="34"/>
    <w:semiHidden/>
    <w:unhideWhenUsed/>
    <w:qFormat/>
    <w:rsid w:val="00CB6500"/>
    <w:pPr>
      <w:ind w:left="720"/>
      <w:contextualSpacing/>
    </w:pPr>
  </w:style>
  <w:style w:type="paragraph" w:styleId="NoSpacing">
    <w:name w:val="No Spacing"/>
    <w:uiPriority w:val="1"/>
    <w:semiHidden/>
    <w:unhideWhenUsed/>
    <w:qFormat/>
    <w:rsid w:val="00CB6500"/>
    <w:rPr>
      <w:rFonts w:asciiTheme="minorHAnsi" w:hAnsiTheme="minorHAnsi"/>
      <w:spacing w:val="4"/>
      <w:sz w:val="17"/>
      <w:szCs w:val="18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B650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B6500"/>
    <w:rPr>
      <w:rFonts w:asciiTheme="minorHAnsi" w:hAnsiTheme="minorHAnsi"/>
      <w:i/>
      <w:iCs/>
      <w:color w:val="404040" w:themeColor="text1" w:themeTint="BF"/>
      <w:spacing w:val="4"/>
      <w:sz w:val="17"/>
      <w:szCs w:val="18"/>
    </w:rPr>
  </w:style>
  <w:style w:type="character" w:styleId="Strong">
    <w:name w:val="Strong"/>
    <w:basedOn w:val="DefaultParagraphFont"/>
    <w:semiHidden/>
    <w:unhideWhenUsed/>
    <w:qFormat/>
    <w:rsid w:val="00CB6500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CB650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CB650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B650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B6500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CB650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CB6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6500"/>
    <w:pPr>
      <w:keepNext/>
      <w:keepLines/>
      <w:spacing w:before="240" w:line="264" w:lineRule="auto"/>
      <w:jc w:val="left"/>
      <w:outlineLvl w:val="9"/>
    </w:pPr>
    <w:rPr>
      <w:rFonts w:eastAsiaTheme="majorEastAsia" w:cstheme="majorBidi"/>
      <w:b w:val="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6500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Faiz\AppData\Roaming\Microsoft\Templates\Sales%20invoice%20(Blue%20Gradi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2703E7499246589B2F95AF9B374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A8ED7-F28E-491B-ABAF-481DDFB0E348}"/>
      </w:docPartPr>
      <w:docPartBody>
        <w:p w:rsidR="0053006E" w:rsidRDefault="00E96F74">
          <w:pPr>
            <w:pStyle w:val="3E2703E7499246589B2F95AF9B3746CB"/>
          </w:pPr>
          <w:r w:rsidRPr="00A626DE">
            <w:rPr>
              <w:sz w:val="32"/>
              <w:szCs w:val="32"/>
            </w:rPr>
            <w:t>THANK YOU FOR YOUR BUSINESS!</w:t>
          </w:r>
        </w:p>
      </w:docPartBody>
    </w:docPart>
    <w:docPart>
      <w:docPartPr>
        <w:name w:val="FCAEF6721E4748C5BC03D80887975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8BE23-F1B6-40A4-9AD2-594A8F724CF5}"/>
      </w:docPartPr>
      <w:docPartBody>
        <w:p w:rsidR="0053006E" w:rsidRDefault="00E96F74">
          <w:pPr>
            <w:pStyle w:val="FCAEF6721E4748C5BC03D80887975F0B"/>
          </w:pPr>
          <w:r w:rsidRPr="002A1801">
            <w:rPr>
              <w:rFonts w:ascii="Microsoft Office Preview Font" w:hAnsi="Microsoft Office Preview Font"/>
              <w:color w:val="4472C4" w:themeColor="accent1"/>
              <w:sz w:val="96"/>
              <w:szCs w:val="96"/>
            </w:rPr>
            <w:t>INVOICE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74"/>
    <w:rsid w:val="00016D16"/>
    <w:rsid w:val="000F31D8"/>
    <w:rsid w:val="00223637"/>
    <w:rsid w:val="004A1A9E"/>
    <w:rsid w:val="0053006E"/>
    <w:rsid w:val="00543B51"/>
    <w:rsid w:val="005D0294"/>
    <w:rsid w:val="005D5ECD"/>
    <w:rsid w:val="0072784A"/>
    <w:rsid w:val="009C5E71"/>
    <w:rsid w:val="00A64856"/>
    <w:rsid w:val="00B9512D"/>
    <w:rsid w:val="00CF4315"/>
    <w:rsid w:val="00E9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2703E7499246589B2F95AF9B3746CB">
    <w:name w:val="3E2703E7499246589B2F95AF9B3746CB"/>
  </w:style>
  <w:style w:type="paragraph" w:customStyle="1" w:styleId="FCAEF6721E4748C5BC03D80887975F0B">
    <w:name w:val="FCAEF6721E4748C5BC03D80887975F0B"/>
  </w:style>
  <w:style w:type="paragraph" w:customStyle="1" w:styleId="674F59C9576E44FC8E64CF3B24495B37">
    <w:name w:val="674F59C9576E44FC8E64CF3B24495B37"/>
    <w:rsid w:val="005D02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Gradient).dotx</Template>
  <TotalTime>34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Faizan Nazir</dc:creator>
  <cp:keywords/>
  <dc:description/>
  <cp:lastModifiedBy>Raja Faizan Nazir</cp:lastModifiedBy>
  <cp:revision>27</cp:revision>
  <cp:lastPrinted>2021-03-23T03:41:00Z</cp:lastPrinted>
  <dcterms:created xsi:type="dcterms:W3CDTF">2021-03-23T00:41:00Z</dcterms:created>
  <dcterms:modified xsi:type="dcterms:W3CDTF">2021-03-24T08:20:00Z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TC011294551033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